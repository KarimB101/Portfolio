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44" w:type="dxa"/>
          <w:bottom w:w="360" w:type="dxa"/>
          <w:right w:w="144" w:type="dxa"/>
        </w:tblCellMar>
        <w:tblLook w:val="04A0" w:firstRow="1" w:lastRow="0" w:firstColumn="1" w:lastColumn="0" w:noHBand="0" w:noVBand="1"/>
        <w:tblDescription w:val="Resume layout table"/>
      </w:tblPr>
      <w:tblGrid>
        <w:gridCol w:w="2254"/>
        <w:gridCol w:w="7466"/>
      </w:tblGrid>
      <w:tr w:rsidR="00927723" w14:paraId="10B40DE0" w14:textId="77777777" w:rsidTr="00997940">
        <w:trPr>
          <w:trHeight w:val="680"/>
        </w:trPr>
        <w:tc>
          <w:tcPr>
            <w:tcW w:w="2254" w:type="dxa"/>
          </w:tcPr>
          <w:p w14:paraId="14CB4A7B" w14:textId="77777777" w:rsidR="00927723" w:rsidRDefault="00927723" w:rsidP="009A7D30">
            <w:pPr>
              <w:spacing w:line="240" w:lineRule="auto"/>
            </w:pPr>
          </w:p>
        </w:tc>
        <w:tc>
          <w:tcPr>
            <w:tcW w:w="7466" w:type="dxa"/>
            <w:tcMar>
              <w:bottom w:w="576" w:type="dxa"/>
            </w:tcMar>
          </w:tcPr>
          <w:p w14:paraId="55F5135E" w14:textId="5D5A1D4C" w:rsidR="00F132C7" w:rsidRPr="000E0073" w:rsidRDefault="000E0073" w:rsidP="00F132C7">
            <w:pPr>
              <w:pStyle w:val="Title"/>
              <w:rPr>
                <w:color w:val="002060"/>
              </w:rPr>
            </w:pPr>
            <w:r w:rsidRPr="000E0073">
              <w:rPr>
                <w:color w:val="002060"/>
              </w:rPr>
              <w:t>Karim Baptiste</w:t>
            </w:r>
          </w:p>
          <w:p w14:paraId="35F4F050" w14:textId="74296CC8" w:rsidR="00927723" w:rsidRPr="000E0073" w:rsidRDefault="000E0073" w:rsidP="009A7D30">
            <w:pPr>
              <w:pStyle w:val="NoSpacing"/>
              <w:rPr>
                <w:color w:val="002060"/>
              </w:rPr>
            </w:pPr>
            <w:r>
              <w:rPr>
                <w:color w:val="002060"/>
              </w:rPr>
              <w:t>515 Beverly Randolph Dr</w:t>
            </w:r>
            <w:r w:rsidR="00F2212E">
              <w:rPr>
                <w:color w:val="002060"/>
              </w:rPr>
              <w:t>, Murfreesboro, TN</w:t>
            </w:r>
            <w:r w:rsidR="00DB1252">
              <w:rPr>
                <w:color w:val="002060"/>
              </w:rPr>
              <w:t xml:space="preserve"> 37129</w:t>
            </w:r>
            <w:r>
              <w:rPr>
                <w:color w:val="002060"/>
              </w:rPr>
              <w:t xml:space="preserve"> </w:t>
            </w:r>
            <w:r w:rsidRPr="000E0073">
              <w:rPr>
                <w:color w:val="002060"/>
              </w:rPr>
              <w:t>| </w:t>
            </w:r>
            <w:r w:rsidRPr="000E0073">
              <w:rPr>
                <w:color w:val="002060"/>
                <w:kern w:val="20"/>
              </w:rPr>
              <w:t>karim.baptiste@</w:t>
            </w:r>
            <w:r w:rsidR="008A6ABD">
              <w:rPr>
                <w:color w:val="002060"/>
                <w:kern w:val="20"/>
              </w:rPr>
              <w:t>gmail</w:t>
            </w:r>
            <w:r w:rsidRPr="000E0073">
              <w:rPr>
                <w:color w:val="002060"/>
                <w:kern w:val="20"/>
              </w:rPr>
              <w:t>.com</w:t>
            </w:r>
            <w:r w:rsidRPr="000E0073">
              <w:rPr>
                <w:color w:val="002060"/>
              </w:rPr>
              <w:t> | 615</w:t>
            </w:r>
            <w:r>
              <w:rPr>
                <w:color w:val="002060"/>
              </w:rPr>
              <w:t>-962-3072</w:t>
            </w:r>
          </w:p>
        </w:tc>
      </w:tr>
      <w:tr w:rsidR="00927723" w14:paraId="0633F8F9" w14:textId="77777777" w:rsidTr="00997940">
        <w:trPr>
          <w:trHeight w:val="1073"/>
        </w:trPr>
        <w:tc>
          <w:tcPr>
            <w:tcW w:w="2254" w:type="dxa"/>
          </w:tcPr>
          <w:p w14:paraId="6684F18F" w14:textId="77777777" w:rsidR="00927723" w:rsidRPr="000E0073" w:rsidRDefault="00927723" w:rsidP="009A7D30">
            <w:pPr>
              <w:pStyle w:val="Heading1"/>
              <w:rPr>
                <w:color w:val="002060"/>
              </w:rPr>
            </w:pPr>
            <w:r w:rsidRPr="000E0073">
              <w:rPr>
                <w:color w:val="002060"/>
              </w:rPr>
              <w:t>Objective</w:t>
            </w:r>
          </w:p>
        </w:tc>
        <w:tc>
          <w:tcPr>
            <w:tcW w:w="7466" w:type="dxa"/>
          </w:tcPr>
          <w:p w14:paraId="238CCA2C" w14:textId="6D3FF008" w:rsidR="00DB1252" w:rsidRDefault="00DB1252" w:rsidP="00DB1252">
            <w:pPr>
              <w:pStyle w:val="ListParagraph"/>
              <w:numPr>
                <w:ilvl w:val="0"/>
                <w:numId w:val="1"/>
              </w:numPr>
            </w:pPr>
            <w:r>
              <w:t>T</w:t>
            </w:r>
            <w:r w:rsidR="00F066C8">
              <w:t>o become a</w:t>
            </w:r>
            <w:r w:rsidR="000E0073">
              <w:t xml:space="preserve"> health </w:t>
            </w:r>
            <w:r w:rsidR="00E174B0">
              <w:t xml:space="preserve">care </w:t>
            </w:r>
            <w:r w:rsidR="000E0073">
              <w:t xml:space="preserve">professional </w:t>
            </w:r>
            <w:r w:rsidR="00F066C8">
              <w:t xml:space="preserve">and gain as much experience in the healthcare work area </w:t>
            </w:r>
          </w:p>
          <w:p w14:paraId="1533FB14" w14:textId="3BA30960" w:rsidR="00927723" w:rsidRDefault="00DB1252" w:rsidP="00DB1252">
            <w:pPr>
              <w:pStyle w:val="ListParagraph"/>
              <w:numPr>
                <w:ilvl w:val="0"/>
                <w:numId w:val="1"/>
              </w:numPr>
            </w:pPr>
            <w:r>
              <w:t>T</w:t>
            </w:r>
            <w:r w:rsidR="00F066C8">
              <w:t xml:space="preserve">ake part in volunteer opportunities to help my communities while </w:t>
            </w:r>
            <w:r w:rsidR="00E174B0">
              <w:t>I pursue my career</w:t>
            </w:r>
            <w:r w:rsidR="00F066C8">
              <w:t xml:space="preserve"> to provide </w:t>
            </w:r>
            <w:r w:rsidR="00E174B0">
              <w:t xml:space="preserve">accredited </w:t>
            </w:r>
            <w:r w:rsidR="00F066C8">
              <w:t>health care to patients</w:t>
            </w:r>
          </w:p>
        </w:tc>
      </w:tr>
      <w:tr w:rsidR="00927723" w14:paraId="7E07D933" w14:textId="77777777" w:rsidTr="00997940">
        <w:trPr>
          <w:trHeight w:val="1300"/>
        </w:trPr>
        <w:tc>
          <w:tcPr>
            <w:tcW w:w="2254" w:type="dxa"/>
          </w:tcPr>
          <w:p w14:paraId="12E31F9B" w14:textId="77777777" w:rsidR="00927723" w:rsidRPr="000E0073" w:rsidRDefault="00927723" w:rsidP="009A7D30">
            <w:pPr>
              <w:pStyle w:val="Heading1"/>
              <w:rPr>
                <w:color w:val="002060"/>
              </w:rPr>
            </w:pPr>
            <w:r w:rsidRPr="000E0073">
              <w:rPr>
                <w:color w:val="002060"/>
              </w:rPr>
              <w:t>Skills &amp; Abilities</w:t>
            </w:r>
          </w:p>
        </w:tc>
        <w:tc>
          <w:tcPr>
            <w:tcW w:w="7466" w:type="dxa"/>
          </w:tcPr>
          <w:p w14:paraId="6B79344A" w14:textId="127B1DE5" w:rsidR="00DB1252" w:rsidRPr="00DB1252" w:rsidRDefault="00DB1252" w:rsidP="00DB1252">
            <w:pPr>
              <w:pStyle w:val="ListParagraph"/>
              <w:numPr>
                <w:ilvl w:val="0"/>
                <w:numId w:val="1"/>
              </w:numPr>
            </w:pPr>
            <w:r>
              <w:t>V</w:t>
            </w:r>
            <w:r w:rsidR="00F066C8" w:rsidRPr="00DB1252">
              <w:t xml:space="preserve">ery good </w:t>
            </w:r>
            <w:r w:rsidR="00912D8D">
              <w:t>with communication</w:t>
            </w:r>
            <w:r w:rsidR="00F066C8" w:rsidRPr="00DB1252">
              <w:t xml:space="preserve"> </w:t>
            </w:r>
            <w:r w:rsidR="00F93AC1">
              <w:t xml:space="preserve">and teamwork </w:t>
            </w:r>
            <w:r w:rsidR="00DB39E7">
              <w:t>as well as coo</w:t>
            </w:r>
            <w:r w:rsidR="00B34FE2">
              <w:t xml:space="preserve">perate </w:t>
            </w:r>
            <w:r w:rsidR="00F066C8" w:rsidRPr="00DB1252">
              <w:t xml:space="preserve">with people </w:t>
            </w:r>
            <w:r w:rsidR="00CC58D0">
              <w:t xml:space="preserve">due to experience as a sales representative </w:t>
            </w:r>
            <w:r w:rsidR="008A4ABB">
              <w:t>and providing plenty of attention to detail</w:t>
            </w:r>
            <w:r w:rsidR="00F066C8" w:rsidRPr="00DB1252">
              <w:t xml:space="preserve"> </w:t>
            </w:r>
            <w:r w:rsidR="00E15241">
              <w:t xml:space="preserve">to teach customers of product </w:t>
            </w:r>
          </w:p>
          <w:p w14:paraId="2F5551EA" w14:textId="3018380D" w:rsidR="00DB1252" w:rsidRPr="00DB1252" w:rsidRDefault="004C6B5E" w:rsidP="00DB1252">
            <w:pPr>
              <w:pStyle w:val="ListParagraph"/>
              <w:numPr>
                <w:ilvl w:val="0"/>
                <w:numId w:val="1"/>
              </w:numPr>
            </w:pPr>
            <w:r>
              <w:t>S</w:t>
            </w:r>
            <w:r w:rsidR="00F066C8" w:rsidRPr="00DB1252">
              <w:t xml:space="preserve">trong work ethic </w:t>
            </w:r>
            <w:r w:rsidR="00675B2B">
              <w:t>and</w:t>
            </w:r>
            <w:r w:rsidR="00B34FE2">
              <w:t xml:space="preserve"> integrity </w:t>
            </w:r>
            <w:r w:rsidR="00F066C8" w:rsidRPr="00DB1252">
              <w:t>as I rarely choose to quit a task I am given or expect to complete</w:t>
            </w:r>
            <w:r w:rsidR="008A4ABB">
              <w:t xml:space="preserve"> due </w:t>
            </w:r>
            <w:r w:rsidR="00E15241">
              <w:t>to not being easily distracted</w:t>
            </w:r>
          </w:p>
          <w:p w14:paraId="2B0A34D0" w14:textId="3966EDCD" w:rsidR="00DB1252" w:rsidRPr="00DB1252" w:rsidRDefault="008A4ABB" w:rsidP="00DB1252">
            <w:pPr>
              <w:pStyle w:val="ListParagraph"/>
              <w:numPr>
                <w:ilvl w:val="0"/>
                <w:numId w:val="1"/>
              </w:numPr>
            </w:pPr>
            <w:r>
              <w:t>Dependable and e</w:t>
            </w:r>
            <w:r w:rsidR="00F066C8" w:rsidRPr="00DB1252">
              <w:t>fficient a</w:t>
            </w:r>
            <w:r w:rsidR="00613523" w:rsidRPr="00DB1252">
              <w:t>t</w:t>
            </w:r>
            <w:r w:rsidR="00F066C8" w:rsidRPr="00DB1252">
              <w:t xml:space="preserve"> following directions and would </w:t>
            </w:r>
            <w:r w:rsidR="00613523" w:rsidRPr="00DB1252">
              <w:t xml:space="preserve">do well </w:t>
            </w:r>
            <w:r w:rsidR="00F066C8" w:rsidRPr="00DB1252">
              <w:t>under</w:t>
            </w:r>
            <w:r w:rsidR="00613523" w:rsidRPr="00DB1252">
              <w:t xml:space="preserve"> a</w:t>
            </w:r>
            <w:r w:rsidR="00996A3A" w:rsidRPr="00DB1252">
              <w:t>ny</w:t>
            </w:r>
            <w:r w:rsidR="00F066C8" w:rsidRPr="00DB1252">
              <w:t xml:space="preserve"> management</w:t>
            </w:r>
            <w:r w:rsidR="00996A3A" w:rsidRPr="00DB1252">
              <w:t xml:space="preserve"> and</w:t>
            </w:r>
            <w:r w:rsidR="00613523" w:rsidRPr="00DB1252">
              <w:t xml:space="preserve"> with my ability to stay organized I</w:t>
            </w:r>
            <w:r w:rsidR="00996A3A" w:rsidRPr="00DB1252">
              <w:t xml:space="preserve"> can </w:t>
            </w:r>
            <w:r w:rsidR="00E174B0" w:rsidRPr="00DB1252">
              <w:t>complete tasks proficiently</w:t>
            </w:r>
          </w:p>
          <w:p w14:paraId="1B6143A9" w14:textId="11843D64" w:rsidR="00927723" w:rsidRDefault="0061679C" w:rsidP="00DB1252">
            <w:pPr>
              <w:pStyle w:val="ListParagraph"/>
              <w:numPr>
                <w:ilvl w:val="0"/>
                <w:numId w:val="1"/>
              </w:numPr>
            </w:pPr>
            <w:r w:rsidRPr="00DB1252">
              <w:t>CPR certified</w:t>
            </w:r>
          </w:p>
          <w:p w14:paraId="367F1687" w14:textId="1B93B4EB" w:rsidR="00F93AC1" w:rsidRDefault="0067133A" w:rsidP="00F93AC1">
            <w:pPr>
              <w:pStyle w:val="ListParagraph"/>
              <w:numPr>
                <w:ilvl w:val="0"/>
                <w:numId w:val="1"/>
              </w:numPr>
            </w:pPr>
            <w:r>
              <w:t>Pharmacy</w:t>
            </w:r>
            <w:r w:rsidR="00AB0D43">
              <w:t>-</w:t>
            </w:r>
            <w:r>
              <w:t xml:space="preserve">Technician </w:t>
            </w:r>
            <w:r w:rsidR="00AB0D43">
              <w:t>Certified</w:t>
            </w:r>
            <w:r w:rsidR="00F93AC1">
              <w:t>, PTCB Certified, Registered Pharmacy Technician</w:t>
            </w:r>
          </w:p>
          <w:p w14:paraId="4D278F8F" w14:textId="77777777" w:rsidR="00CA2FE5" w:rsidRDefault="002C718E" w:rsidP="00DB1252">
            <w:pPr>
              <w:pStyle w:val="ListParagraph"/>
              <w:numPr>
                <w:ilvl w:val="0"/>
                <w:numId w:val="1"/>
              </w:numPr>
            </w:pPr>
            <w:r>
              <w:t>Completed credit</w:t>
            </w:r>
            <w:r w:rsidR="009277FD">
              <w:t>-</w:t>
            </w:r>
            <w:r>
              <w:t xml:space="preserve">hour lab course on Biomedical Techniques </w:t>
            </w:r>
          </w:p>
          <w:p w14:paraId="7C7FEA01" w14:textId="77777777" w:rsidR="004A1CB4" w:rsidRDefault="005A6816" w:rsidP="00DB1252">
            <w:pPr>
              <w:pStyle w:val="ListParagraph"/>
              <w:numPr>
                <w:ilvl w:val="0"/>
                <w:numId w:val="1"/>
              </w:numPr>
            </w:pPr>
            <w:r>
              <w:t xml:space="preserve">Fast </w:t>
            </w:r>
            <w:r w:rsidR="0068480A">
              <w:t xml:space="preserve">problem solver </w:t>
            </w:r>
            <w:r w:rsidR="00090471">
              <w:t>in</w:t>
            </w:r>
            <w:r>
              <w:t xml:space="preserve"> math</w:t>
            </w:r>
            <w:r w:rsidR="00090471">
              <w:t>ematics</w:t>
            </w:r>
          </w:p>
          <w:p w14:paraId="7390332A" w14:textId="6C52C426" w:rsidR="00F93AC1" w:rsidRPr="00DB1252" w:rsidRDefault="00F93AC1" w:rsidP="00DB1252">
            <w:pPr>
              <w:pStyle w:val="ListParagraph"/>
              <w:numPr>
                <w:ilvl w:val="0"/>
                <w:numId w:val="1"/>
              </w:numPr>
            </w:pPr>
            <w:r>
              <w:t>Competent computer skills for technical support and prescription dispensing</w:t>
            </w:r>
          </w:p>
        </w:tc>
      </w:tr>
      <w:tr w:rsidR="00927723" w14:paraId="493D2179" w14:textId="77777777" w:rsidTr="00997940">
        <w:trPr>
          <w:trHeight w:val="2281"/>
        </w:trPr>
        <w:tc>
          <w:tcPr>
            <w:tcW w:w="2254" w:type="dxa"/>
          </w:tcPr>
          <w:p w14:paraId="0E247EFA" w14:textId="77777777" w:rsidR="00927723" w:rsidRPr="000E0073" w:rsidRDefault="00927723" w:rsidP="009A7D30">
            <w:pPr>
              <w:pStyle w:val="Heading1"/>
              <w:rPr>
                <w:color w:val="002060"/>
              </w:rPr>
            </w:pPr>
            <w:r w:rsidRPr="000E0073">
              <w:rPr>
                <w:color w:val="002060"/>
              </w:rPr>
              <w:t>Experience</w:t>
            </w:r>
          </w:p>
        </w:tc>
        <w:tc>
          <w:tcPr>
            <w:tcW w:w="7466" w:type="dxa"/>
          </w:tcPr>
          <w:p w14:paraId="0F9FEC10" w14:textId="1519FDAF" w:rsidR="001D442D" w:rsidRDefault="00BA3B73" w:rsidP="008F24C0">
            <w:pPr>
              <w:pStyle w:val="ListParagraph"/>
              <w:numPr>
                <w:ilvl w:val="0"/>
                <w:numId w:val="1"/>
              </w:numPr>
            </w:pPr>
            <w:r>
              <w:rPr>
                <w:b/>
                <w:bCs/>
              </w:rPr>
              <w:t>Pharmacy Technician</w:t>
            </w:r>
            <w:r w:rsidR="001044CF">
              <w:rPr>
                <w:b/>
                <w:bCs/>
              </w:rPr>
              <w:t xml:space="preserve"> </w:t>
            </w:r>
            <w:r w:rsidR="00A21FCD">
              <w:rPr>
                <w:b/>
                <w:bCs/>
              </w:rPr>
              <w:t>(Inve</w:t>
            </w:r>
            <w:r w:rsidR="00270684">
              <w:rPr>
                <w:b/>
                <w:bCs/>
              </w:rPr>
              <w:t xml:space="preserve">ntory Specialist) </w:t>
            </w:r>
            <w:r w:rsidR="001044CF">
              <w:t xml:space="preserve">at </w:t>
            </w:r>
            <w:r w:rsidR="0070474A">
              <w:t>CVS pharma</w:t>
            </w:r>
            <w:r w:rsidR="00270684">
              <w:t>cy</w:t>
            </w:r>
          </w:p>
          <w:p w14:paraId="2125E6D6" w14:textId="79BFB85C" w:rsidR="00270684" w:rsidRDefault="00A14F5C" w:rsidP="00270684">
            <w:pPr>
              <w:pStyle w:val="ListParagraph"/>
            </w:pPr>
            <w:r>
              <w:t xml:space="preserve">July 2020- </w:t>
            </w:r>
            <w:r w:rsidR="004D775A">
              <w:t>April 2021</w:t>
            </w:r>
            <w:r w:rsidR="007524EE">
              <w:t xml:space="preserve"> (full time)</w:t>
            </w:r>
            <w:r w:rsidR="00502F83">
              <w:t xml:space="preserve">, worked diligently and was soon </w:t>
            </w:r>
            <w:r w:rsidR="00E73F4F">
              <w:t xml:space="preserve">promoted to inventory specialist to </w:t>
            </w:r>
            <w:r w:rsidR="006633CD">
              <w:t>help manage store’s inventory, worked with covi</w:t>
            </w:r>
            <w:r w:rsidR="00BE7639">
              <w:t xml:space="preserve">d testing for patients, and </w:t>
            </w:r>
            <w:r w:rsidR="000F48E3">
              <w:t>received training on administering vaccines</w:t>
            </w:r>
            <w:r w:rsidR="00DD4A6D">
              <w:t xml:space="preserve"> for covid</w:t>
            </w:r>
            <w:r w:rsidR="00291EFB">
              <w:t>, currently work prn (</w:t>
            </w:r>
            <w:r w:rsidR="0018315A">
              <w:t>about twice a month)</w:t>
            </w:r>
          </w:p>
          <w:p w14:paraId="096BE60F" w14:textId="36F8775B" w:rsidR="00D82331" w:rsidRPr="00A14F5C" w:rsidRDefault="00DC5C8B" w:rsidP="00DC5C8B">
            <w:pPr>
              <w:pStyle w:val="ListParagraph"/>
              <w:numPr>
                <w:ilvl w:val="0"/>
                <w:numId w:val="1"/>
              </w:numPr>
            </w:pPr>
            <w:r>
              <w:rPr>
                <w:b/>
                <w:bCs/>
              </w:rPr>
              <w:t xml:space="preserve">Pharmacy Technician </w:t>
            </w:r>
            <w:r w:rsidR="009C7CD7">
              <w:rPr>
                <w:b/>
                <w:bCs/>
              </w:rPr>
              <w:t>at St. Thomas Ruther</w:t>
            </w:r>
            <w:r w:rsidR="00080D1A">
              <w:rPr>
                <w:b/>
                <w:bCs/>
              </w:rPr>
              <w:t xml:space="preserve">ford Hospital </w:t>
            </w:r>
            <w:r w:rsidR="00ED0D8B">
              <w:t xml:space="preserve">from </w:t>
            </w:r>
            <w:r w:rsidR="00836E0E">
              <w:t>May 2021</w:t>
            </w:r>
            <w:r w:rsidR="00ED0D8B">
              <w:t xml:space="preserve">- currently </w:t>
            </w:r>
            <w:r w:rsidR="001A1B6E">
              <w:t>employed</w:t>
            </w:r>
            <w:r w:rsidR="008D4D92">
              <w:t xml:space="preserve"> </w:t>
            </w:r>
            <w:r w:rsidR="00F76DBF">
              <w:t>on night shift 7-on-7off</w:t>
            </w:r>
            <w:r w:rsidR="002B6804">
              <w:t xml:space="preserve"> gained lot of experience in the IV room </w:t>
            </w:r>
            <w:r w:rsidR="009E7431">
              <w:t xml:space="preserve">making IV drip medications for patients </w:t>
            </w:r>
          </w:p>
          <w:p w14:paraId="557604A2" w14:textId="3F433047" w:rsidR="008F24C0" w:rsidRDefault="008F24C0" w:rsidP="008F24C0">
            <w:pPr>
              <w:pStyle w:val="ListParagraph"/>
              <w:numPr>
                <w:ilvl w:val="0"/>
                <w:numId w:val="1"/>
              </w:numPr>
            </w:pPr>
            <w:r w:rsidRPr="00DC5C8B">
              <w:rPr>
                <w:b/>
                <w:bCs/>
              </w:rPr>
              <w:t xml:space="preserve">Volunteered at </w:t>
            </w:r>
            <w:r w:rsidR="00325BFA" w:rsidRPr="00DC5C8B">
              <w:rPr>
                <w:b/>
                <w:bCs/>
              </w:rPr>
              <w:t>the VA Medical Center</w:t>
            </w:r>
            <w:r w:rsidR="000967DA">
              <w:t xml:space="preserve"> in Murfreesboro</w:t>
            </w:r>
            <w:r w:rsidR="006424BD">
              <w:t xml:space="preserve"> </w:t>
            </w:r>
            <w:r w:rsidR="000967DA">
              <w:t xml:space="preserve">summer of </w:t>
            </w:r>
            <w:r w:rsidR="001566E9">
              <w:t xml:space="preserve">2016, </w:t>
            </w:r>
            <w:r w:rsidR="007E64FE">
              <w:t xml:space="preserve">the </w:t>
            </w:r>
            <w:r>
              <w:t>Remote Area Medical clinics assisting patients and dentists, New York’s Meals on Wheels help deliver meals to people needing aid in transport, and Green House Ministry organizing clothing and various materials</w:t>
            </w:r>
          </w:p>
          <w:p w14:paraId="2D02D3BE" w14:textId="77777777" w:rsidR="005149D5" w:rsidRPr="00B04A88" w:rsidRDefault="005149D5" w:rsidP="005149D5">
            <w:pPr>
              <w:pStyle w:val="Heading2"/>
              <w:numPr>
                <w:ilvl w:val="0"/>
                <w:numId w:val="1"/>
              </w:numPr>
            </w:pPr>
            <w:r>
              <w:rPr>
                <w:rStyle w:val="Strong"/>
              </w:rPr>
              <w:lastRenderedPageBreak/>
              <w:t>Sales REpresentative</w:t>
            </w:r>
            <w:r>
              <w:t xml:space="preserve"> Vector Marketing</w:t>
            </w:r>
          </w:p>
          <w:p w14:paraId="6081FCEF" w14:textId="77777777" w:rsidR="005149D5" w:rsidRPr="00955968" w:rsidRDefault="005149D5" w:rsidP="005149D5">
            <w:pPr>
              <w:pStyle w:val="Heading3"/>
              <w:ind w:left="720"/>
            </w:pPr>
            <w:r>
              <w:t>May 2018- July 2018</w:t>
            </w:r>
          </w:p>
          <w:p w14:paraId="66F852FD" w14:textId="012381FC" w:rsidR="005A2C4F" w:rsidRDefault="005A2C4F" w:rsidP="00277C52">
            <w:pPr>
              <w:pStyle w:val="ListParagraph"/>
            </w:pPr>
            <w:r>
              <w:t xml:space="preserve">Organized meetings/appointments with local residents, family, friends, and acquaintances so that I can give presentations of the company’s product and complete sales </w:t>
            </w:r>
            <w:r w:rsidR="00522939">
              <w:t>when</w:t>
            </w:r>
            <w:r w:rsidR="00A21FCD">
              <w:t xml:space="preserve"> interested</w:t>
            </w:r>
          </w:p>
          <w:p w14:paraId="10C78EE0" w14:textId="7D84D084" w:rsidR="00B04A88" w:rsidRPr="00B04A88" w:rsidRDefault="00613523" w:rsidP="00B04A88">
            <w:pPr>
              <w:pStyle w:val="Heading2"/>
              <w:numPr>
                <w:ilvl w:val="0"/>
                <w:numId w:val="1"/>
              </w:numPr>
            </w:pPr>
            <w:r>
              <w:rPr>
                <w:rStyle w:val="Strong"/>
              </w:rPr>
              <w:t>Sorter</w:t>
            </w:r>
            <w:r w:rsidR="00927723">
              <w:t xml:space="preserve"> </w:t>
            </w:r>
            <w:r>
              <w:t>Amazon fufillment center</w:t>
            </w:r>
          </w:p>
          <w:p w14:paraId="643A1234" w14:textId="3D3BD14D" w:rsidR="00B04A88" w:rsidRPr="00B04A88" w:rsidRDefault="00613523" w:rsidP="00B04A88">
            <w:pPr>
              <w:pStyle w:val="Heading3"/>
              <w:ind w:left="720"/>
            </w:pPr>
            <w:r>
              <w:t>June 18, 2017- August 12, 2017</w:t>
            </w:r>
          </w:p>
          <w:p w14:paraId="3CC4D256" w14:textId="08EC7D54" w:rsidR="00B04A88" w:rsidRDefault="00DB1252" w:rsidP="00025458">
            <w:pPr>
              <w:pStyle w:val="ListParagraph"/>
            </w:pPr>
            <w:r>
              <w:t>H</w:t>
            </w:r>
            <w:r w:rsidR="00613523">
              <w:t xml:space="preserve">ad the responsibility of making sure items being shipped to Amazon was sorted into the correct areas to ensure that the products were getting to the right places for shipping which is essential towards Amazon’s desire for on-time deliveries. </w:t>
            </w:r>
          </w:p>
          <w:p w14:paraId="0A430C57" w14:textId="10B43A2B" w:rsidR="00F93AC1" w:rsidRDefault="000A12AC" w:rsidP="00F93AC1">
            <w:pPr>
              <w:pStyle w:val="ListParagraph"/>
              <w:numPr>
                <w:ilvl w:val="0"/>
                <w:numId w:val="1"/>
              </w:numPr>
            </w:pPr>
            <w:r>
              <w:t xml:space="preserve">I have also </w:t>
            </w:r>
            <w:r w:rsidR="00C5537C">
              <w:t>shadowed</w:t>
            </w:r>
            <w:r>
              <w:t xml:space="preserve"> in a primary care facility </w:t>
            </w:r>
            <w:r w:rsidR="00D87327">
              <w:t>monitoring</w:t>
            </w:r>
            <w:r>
              <w:t xml:space="preserve"> vitals for patients</w:t>
            </w:r>
            <w:r w:rsidR="00D87327">
              <w:t>, setup appointments, and report triage to physician.</w:t>
            </w:r>
          </w:p>
        </w:tc>
      </w:tr>
      <w:tr w:rsidR="00927723" w14:paraId="175ADEF8" w14:textId="77777777" w:rsidTr="00997940">
        <w:trPr>
          <w:trHeight w:val="1817"/>
        </w:trPr>
        <w:tc>
          <w:tcPr>
            <w:tcW w:w="2254" w:type="dxa"/>
          </w:tcPr>
          <w:p w14:paraId="4939FDD1" w14:textId="77777777" w:rsidR="00927723" w:rsidRPr="000E0073" w:rsidRDefault="00927723" w:rsidP="009A7D30">
            <w:pPr>
              <w:pStyle w:val="Heading1"/>
              <w:rPr>
                <w:color w:val="002060"/>
              </w:rPr>
            </w:pPr>
            <w:r w:rsidRPr="000E0073">
              <w:rPr>
                <w:color w:val="002060"/>
              </w:rPr>
              <w:lastRenderedPageBreak/>
              <w:t>Education</w:t>
            </w:r>
          </w:p>
        </w:tc>
        <w:tc>
          <w:tcPr>
            <w:tcW w:w="7466" w:type="dxa"/>
          </w:tcPr>
          <w:p w14:paraId="50CB131E" w14:textId="072A2AE6" w:rsidR="00927723" w:rsidRDefault="00613523" w:rsidP="00DB1252">
            <w:pPr>
              <w:pStyle w:val="Heading2"/>
              <w:numPr>
                <w:ilvl w:val="0"/>
                <w:numId w:val="1"/>
              </w:numPr>
            </w:pPr>
            <w:r>
              <w:rPr>
                <w:rStyle w:val="Strong"/>
              </w:rPr>
              <w:t>ETSU</w:t>
            </w:r>
            <w:r w:rsidR="00927723">
              <w:t xml:space="preserve">, </w:t>
            </w:r>
            <w:r>
              <w:t>Johnson city, tn</w:t>
            </w:r>
          </w:p>
          <w:p w14:paraId="19A937B9" w14:textId="2A269211" w:rsidR="00927723" w:rsidRDefault="00613523" w:rsidP="00DB1252">
            <w:pPr>
              <w:pStyle w:val="Heading3"/>
              <w:ind w:left="720"/>
            </w:pPr>
            <w:r>
              <w:t>Health sciences (</w:t>
            </w:r>
            <w:r w:rsidR="00D87327">
              <w:t>Human Health</w:t>
            </w:r>
            <w:r>
              <w:t>)</w:t>
            </w:r>
          </w:p>
          <w:p w14:paraId="5299671D" w14:textId="5A272BB3" w:rsidR="00DB1252" w:rsidRDefault="00613523" w:rsidP="00DB1252">
            <w:pPr>
              <w:pStyle w:val="ListParagraph"/>
              <w:numPr>
                <w:ilvl w:val="0"/>
                <w:numId w:val="1"/>
              </w:numPr>
            </w:pPr>
            <w:r>
              <w:t xml:space="preserve">I am </w:t>
            </w:r>
            <w:r w:rsidR="00E15241">
              <w:t>an</w:t>
            </w:r>
            <w:r>
              <w:t xml:space="preserve"> ETSU </w:t>
            </w:r>
            <w:r w:rsidR="00E15241">
              <w:t>alumni with</w:t>
            </w:r>
            <w:r w:rsidR="0017524B">
              <w:t xml:space="preserve"> a </w:t>
            </w:r>
            <w:r w:rsidR="00A86A88">
              <w:t>Bachelor of Science</w:t>
            </w:r>
            <w:r w:rsidR="0017524B">
              <w:t xml:space="preserve"> Degree</w:t>
            </w:r>
            <w:r w:rsidR="00B07A8E">
              <w:t xml:space="preserve"> in Health Sciences</w:t>
            </w:r>
            <w:r>
              <w:t xml:space="preserve"> </w:t>
            </w:r>
            <w:r w:rsidR="0017524B">
              <w:t xml:space="preserve">with a </w:t>
            </w:r>
            <w:r>
              <w:t>3.</w:t>
            </w:r>
            <w:r w:rsidR="00E15241">
              <w:t>42</w:t>
            </w:r>
            <w:r>
              <w:t xml:space="preserve"> GPA </w:t>
            </w:r>
          </w:p>
          <w:p w14:paraId="1675B4C9" w14:textId="2CB76676" w:rsidR="00F93AC1" w:rsidRDefault="00F93AC1" w:rsidP="00DB1252">
            <w:pPr>
              <w:pStyle w:val="ListParagraph"/>
              <w:numPr>
                <w:ilvl w:val="0"/>
                <w:numId w:val="1"/>
              </w:numPr>
            </w:pPr>
            <w:r>
              <w:t>High School Diploma with 3.86 GPA</w:t>
            </w:r>
          </w:p>
          <w:p w14:paraId="714EE889" w14:textId="33B597DB" w:rsidR="00DB1252" w:rsidRDefault="00DB1252" w:rsidP="00DB1252">
            <w:pPr>
              <w:pStyle w:val="ListParagraph"/>
              <w:numPr>
                <w:ilvl w:val="0"/>
                <w:numId w:val="1"/>
              </w:numPr>
            </w:pPr>
            <w:r>
              <w:t>Member</w:t>
            </w:r>
            <w:r w:rsidR="00613523">
              <w:t xml:space="preserve"> of the Pre</w:t>
            </w:r>
            <w:r w:rsidR="006D69B4">
              <w:t>-</w:t>
            </w:r>
            <w:r w:rsidR="00613523">
              <w:t>Health Living Learning Community</w:t>
            </w:r>
            <w:r w:rsidR="007E658D">
              <w:t xml:space="preserve"> at ETSU</w:t>
            </w:r>
          </w:p>
          <w:p w14:paraId="4155AD3E" w14:textId="5351DC52" w:rsidR="00DB1252" w:rsidRDefault="006D69B4" w:rsidP="00DB1252">
            <w:pPr>
              <w:pStyle w:val="ListParagraph"/>
              <w:numPr>
                <w:ilvl w:val="0"/>
                <w:numId w:val="1"/>
              </w:numPr>
            </w:pPr>
            <w:r>
              <w:t>Alpha Lambda Delta (National Honor Society for 1</w:t>
            </w:r>
            <w:r w:rsidRPr="00DB1252">
              <w:rPr>
                <w:vertAlign w:val="superscript"/>
              </w:rPr>
              <w:t>st</w:t>
            </w:r>
            <w:r>
              <w:t xml:space="preserve"> Year Students)</w:t>
            </w:r>
            <w:r w:rsidR="0035544C">
              <w:t xml:space="preserve"> </w:t>
            </w:r>
          </w:p>
          <w:p w14:paraId="0BCB752C" w14:textId="2437841B" w:rsidR="00927723" w:rsidRDefault="006D69B4" w:rsidP="007E658D">
            <w:pPr>
              <w:pStyle w:val="ListParagraph"/>
              <w:numPr>
                <w:ilvl w:val="0"/>
                <w:numId w:val="1"/>
              </w:numPr>
            </w:pPr>
            <w:r>
              <w:t>National Society of High School Scholars</w:t>
            </w:r>
          </w:p>
        </w:tc>
      </w:tr>
      <w:tr w:rsidR="00927723" w14:paraId="7692CBFC" w14:textId="77777777" w:rsidTr="00997940">
        <w:trPr>
          <w:trHeight w:val="1073"/>
        </w:trPr>
        <w:tc>
          <w:tcPr>
            <w:tcW w:w="2254" w:type="dxa"/>
          </w:tcPr>
          <w:p w14:paraId="14289C99" w14:textId="77777777" w:rsidR="00927723" w:rsidRPr="000E0073" w:rsidRDefault="00927723" w:rsidP="009A7D30">
            <w:pPr>
              <w:pStyle w:val="Heading1"/>
              <w:rPr>
                <w:color w:val="002060"/>
              </w:rPr>
            </w:pPr>
            <w:r w:rsidRPr="000E0073">
              <w:rPr>
                <w:color w:val="002060"/>
              </w:rPr>
              <w:t>Communication</w:t>
            </w:r>
          </w:p>
        </w:tc>
        <w:tc>
          <w:tcPr>
            <w:tcW w:w="7466" w:type="dxa"/>
          </w:tcPr>
          <w:p w14:paraId="0C34562B" w14:textId="77777777" w:rsidR="00927723" w:rsidRDefault="00C5537C" w:rsidP="00DB1252">
            <w:pPr>
              <w:pStyle w:val="ListParagraph"/>
              <w:numPr>
                <w:ilvl w:val="0"/>
                <w:numId w:val="1"/>
              </w:numPr>
            </w:pPr>
            <w:r>
              <w:t>W</w:t>
            </w:r>
            <w:r w:rsidR="00513565">
              <w:t>orked</w:t>
            </w:r>
            <w:r w:rsidR="0035544C">
              <w:t xml:space="preserve"> with a company called Vector Marketing which has given me the opportunity to improve my communication skills with people by talking on the phone and meeting people to give short presentations on a company’s product called Cutco.</w:t>
            </w:r>
          </w:p>
          <w:p w14:paraId="721ACFD8" w14:textId="3E86A291" w:rsidR="00E15241" w:rsidRDefault="00E15241" w:rsidP="00DB1252">
            <w:pPr>
              <w:pStyle w:val="ListParagraph"/>
              <w:numPr>
                <w:ilvl w:val="0"/>
                <w:numId w:val="1"/>
              </w:numPr>
            </w:pPr>
            <w:r>
              <w:t>Above average self-control to listen to different perspectives</w:t>
            </w:r>
            <w:r w:rsidR="00F93AC1">
              <w:t xml:space="preserve"> for patient care regarding healthcare management, inventory management, and training development</w:t>
            </w:r>
          </w:p>
          <w:p w14:paraId="750C5E83" w14:textId="1BFB0879" w:rsidR="00E15241" w:rsidRDefault="00E15241" w:rsidP="00DB1252">
            <w:pPr>
              <w:pStyle w:val="ListParagraph"/>
              <w:numPr>
                <w:ilvl w:val="0"/>
                <w:numId w:val="1"/>
              </w:numPr>
            </w:pPr>
            <w:r>
              <w:t xml:space="preserve">Fluent in English and </w:t>
            </w:r>
            <w:r w:rsidR="00997940">
              <w:t>understands little</w:t>
            </w:r>
            <w:r>
              <w:t xml:space="preserve"> Spanish</w:t>
            </w:r>
          </w:p>
        </w:tc>
      </w:tr>
      <w:tr w:rsidR="00927723" w14:paraId="2A6D8FC2" w14:textId="77777777" w:rsidTr="00997940">
        <w:trPr>
          <w:trHeight w:val="835"/>
        </w:trPr>
        <w:tc>
          <w:tcPr>
            <w:tcW w:w="2254" w:type="dxa"/>
          </w:tcPr>
          <w:p w14:paraId="78A8813F" w14:textId="77777777" w:rsidR="00927723" w:rsidRPr="000E0073" w:rsidRDefault="00927723" w:rsidP="009A7D30">
            <w:pPr>
              <w:pStyle w:val="Heading1"/>
              <w:rPr>
                <w:color w:val="002060"/>
              </w:rPr>
            </w:pPr>
            <w:r w:rsidRPr="000E0073">
              <w:rPr>
                <w:color w:val="002060"/>
              </w:rPr>
              <w:t>Leadership</w:t>
            </w:r>
          </w:p>
        </w:tc>
        <w:tc>
          <w:tcPr>
            <w:tcW w:w="7466" w:type="dxa"/>
          </w:tcPr>
          <w:p w14:paraId="56D0EA07" w14:textId="32A6112A" w:rsidR="00DB1252" w:rsidRDefault="00DB1252" w:rsidP="00DB1252">
            <w:pPr>
              <w:pStyle w:val="ListParagraph"/>
              <w:numPr>
                <w:ilvl w:val="0"/>
                <w:numId w:val="1"/>
              </w:numPr>
            </w:pPr>
            <w:r>
              <w:t>M</w:t>
            </w:r>
            <w:r w:rsidR="0035544C">
              <w:t>ember of the National Society of Leadership and Success which help</w:t>
            </w:r>
            <w:r w:rsidR="00DB6C48">
              <w:t>s</w:t>
            </w:r>
            <w:r w:rsidR="0035544C">
              <w:t xml:space="preserve"> give me insight </w:t>
            </w:r>
            <w:r w:rsidR="00F440C1">
              <w:t>on</w:t>
            </w:r>
            <w:r w:rsidR="0035544C">
              <w:t xml:space="preserve"> how to </w:t>
            </w:r>
            <w:r w:rsidR="00F440C1">
              <w:t>communicate and interact</w:t>
            </w:r>
            <w:r w:rsidR="0035544C">
              <w:t xml:space="preserve"> with others. </w:t>
            </w:r>
          </w:p>
          <w:p w14:paraId="476BE2B7" w14:textId="77777777" w:rsidR="00927723" w:rsidRDefault="00DB1252" w:rsidP="00DB1252">
            <w:pPr>
              <w:pStyle w:val="ListParagraph"/>
              <w:numPr>
                <w:ilvl w:val="0"/>
                <w:numId w:val="1"/>
              </w:numPr>
            </w:pPr>
            <w:r>
              <w:t>M</w:t>
            </w:r>
            <w:r w:rsidR="00CF421C">
              <w:t>entor for incoming freshman at ETSU</w:t>
            </w:r>
            <w:r w:rsidR="00F440C1">
              <w:t>.</w:t>
            </w:r>
          </w:p>
          <w:p w14:paraId="73735415" w14:textId="6E689387" w:rsidR="003B2129" w:rsidRDefault="003B2129" w:rsidP="00DB1252">
            <w:pPr>
              <w:pStyle w:val="ListParagraph"/>
              <w:numPr>
                <w:ilvl w:val="0"/>
                <w:numId w:val="1"/>
              </w:numPr>
            </w:pPr>
            <w:r>
              <w:t>Small org</w:t>
            </w:r>
            <w:r w:rsidR="00D20006">
              <w:t>anization of soccer</w:t>
            </w:r>
            <w:r w:rsidR="00FF0754">
              <w:t xml:space="preserve"> pickup</w:t>
            </w:r>
            <w:r w:rsidR="00961296">
              <w:t xml:space="preserve">s at ETSU </w:t>
            </w:r>
          </w:p>
        </w:tc>
      </w:tr>
    </w:tbl>
    <w:p w14:paraId="5A5FBB34" w14:textId="77777777" w:rsidR="002C74C0" w:rsidRDefault="00CF1C14"/>
    <w:sectPr w:rsidR="002C74C0">
      <w:footerReference w:type="default" r:id="rId8"/>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7BA47" w14:textId="77777777" w:rsidR="006A6A31" w:rsidRDefault="006A6A31" w:rsidP="00927723">
      <w:pPr>
        <w:spacing w:after="0" w:line="240" w:lineRule="auto"/>
      </w:pPr>
      <w:r>
        <w:separator/>
      </w:r>
    </w:p>
  </w:endnote>
  <w:endnote w:type="continuationSeparator" w:id="0">
    <w:p w14:paraId="06444F98" w14:textId="77777777" w:rsidR="006A6A31" w:rsidRDefault="006A6A31"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234C" w14:textId="77777777" w:rsidR="00046802" w:rsidRDefault="00B50C46">
    <w:pPr>
      <w:pStyle w:val="Footer"/>
    </w:pPr>
    <w:r>
      <w:t xml:space="preserve">Page </w:t>
    </w:r>
    <w:r>
      <w:fldChar w:fldCharType="begin"/>
    </w:r>
    <w:r>
      <w:instrText xml:space="preserve"> PAGE </w:instrText>
    </w:r>
    <w:r>
      <w:fldChar w:fldCharType="separate"/>
    </w:r>
    <w:r w:rsidR="00F132C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51C6E" w14:textId="77777777" w:rsidR="006A6A31" w:rsidRDefault="006A6A31" w:rsidP="00927723">
      <w:pPr>
        <w:spacing w:after="0" w:line="240" w:lineRule="auto"/>
      </w:pPr>
      <w:r>
        <w:separator/>
      </w:r>
    </w:p>
  </w:footnote>
  <w:footnote w:type="continuationSeparator" w:id="0">
    <w:p w14:paraId="5BE15BA6" w14:textId="77777777" w:rsidR="006A6A31" w:rsidRDefault="006A6A31"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36D5"/>
    <w:multiLevelType w:val="hybridMultilevel"/>
    <w:tmpl w:val="EB1E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7094C"/>
    <w:multiLevelType w:val="hybridMultilevel"/>
    <w:tmpl w:val="D5EA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73"/>
    <w:rsid w:val="000252CE"/>
    <w:rsid w:val="00025458"/>
    <w:rsid w:val="00046D4F"/>
    <w:rsid w:val="00057732"/>
    <w:rsid w:val="00080D1A"/>
    <w:rsid w:val="00090471"/>
    <w:rsid w:val="000967DA"/>
    <w:rsid w:val="000A12AC"/>
    <w:rsid w:val="000A26B9"/>
    <w:rsid w:val="000E0073"/>
    <w:rsid w:val="000E4F8B"/>
    <w:rsid w:val="000F48E3"/>
    <w:rsid w:val="001044CF"/>
    <w:rsid w:val="001244C8"/>
    <w:rsid w:val="00135C53"/>
    <w:rsid w:val="001566E9"/>
    <w:rsid w:val="0017524B"/>
    <w:rsid w:val="0018315A"/>
    <w:rsid w:val="00196F63"/>
    <w:rsid w:val="001970D7"/>
    <w:rsid w:val="001A1B6E"/>
    <w:rsid w:val="001D442D"/>
    <w:rsid w:val="001F4AD5"/>
    <w:rsid w:val="00270684"/>
    <w:rsid w:val="00277C52"/>
    <w:rsid w:val="002863DD"/>
    <w:rsid w:val="00291EFB"/>
    <w:rsid w:val="00293B83"/>
    <w:rsid w:val="002B6804"/>
    <w:rsid w:val="002C110C"/>
    <w:rsid w:val="002C5DFD"/>
    <w:rsid w:val="002C718E"/>
    <w:rsid w:val="002D7FDD"/>
    <w:rsid w:val="002E00DA"/>
    <w:rsid w:val="002E766F"/>
    <w:rsid w:val="00316BB3"/>
    <w:rsid w:val="00325BFA"/>
    <w:rsid w:val="0035544C"/>
    <w:rsid w:val="003631C4"/>
    <w:rsid w:val="003B2129"/>
    <w:rsid w:val="003D04C6"/>
    <w:rsid w:val="003F6C67"/>
    <w:rsid w:val="00431F94"/>
    <w:rsid w:val="004A1CB4"/>
    <w:rsid w:val="004A21C5"/>
    <w:rsid w:val="004C6B5E"/>
    <w:rsid w:val="004D775A"/>
    <w:rsid w:val="004E259F"/>
    <w:rsid w:val="00502F83"/>
    <w:rsid w:val="00513565"/>
    <w:rsid w:val="005149D5"/>
    <w:rsid w:val="00522939"/>
    <w:rsid w:val="005876BD"/>
    <w:rsid w:val="005A1731"/>
    <w:rsid w:val="005A2C4F"/>
    <w:rsid w:val="005A6816"/>
    <w:rsid w:val="00613523"/>
    <w:rsid w:val="0061557A"/>
    <w:rsid w:val="0061679C"/>
    <w:rsid w:val="00616E12"/>
    <w:rsid w:val="006424BD"/>
    <w:rsid w:val="00644946"/>
    <w:rsid w:val="0066136A"/>
    <w:rsid w:val="006633CD"/>
    <w:rsid w:val="0067133A"/>
    <w:rsid w:val="006714D8"/>
    <w:rsid w:val="00675B2B"/>
    <w:rsid w:val="0068480A"/>
    <w:rsid w:val="006A3CE7"/>
    <w:rsid w:val="006A6A31"/>
    <w:rsid w:val="006C33CB"/>
    <w:rsid w:val="006D25D7"/>
    <w:rsid w:val="006D69B4"/>
    <w:rsid w:val="006D6F3D"/>
    <w:rsid w:val="0070474A"/>
    <w:rsid w:val="00736854"/>
    <w:rsid w:val="00747286"/>
    <w:rsid w:val="007524EE"/>
    <w:rsid w:val="007A47EF"/>
    <w:rsid w:val="007B5891"/>
    <w:rsid w:val="007D36D9"/>
    <w:rsid w:val="007E64FE"/>
    <w:rsid w:val="007E658D"/>
    <w:rsid w:val="00805433"/>
    <w:rsid w:val="00836E0E"/>
    <w:rsid w:val="00844579"/>
    <w:rsid w:val="008A4ABB"/>
    <w:rsid w:val="008A4D1E"/>
    <w:rsid w:val="008A6ABD"/>
    <w:rsid w:val="008D4D92"/>
    <w:rsid w:val="008D6706"/>
    <w:rsid w:val="008F24C0"/>
    <w:rsid w:val="00912D8D"/>
    <w:rsid w:val="00916DE7"/>
    <w:rsid w:val="00923C98"/>
    <w:rsid w:val="00927723"/>
    <w:rsid w:val="009277FD"/>
    <w:rsid w:val="009336BC"/>
    <w:rsid w:val="009534D1"/>
    <w:rsid w:val="00955968"/>
    <w:rsid w:val="00956C60"/>
    <w:rsid w:val="00961296"/>
    <w:rsid w:val="00996A3A"/>
    <w:rsid w:val="00997940"/>
    <w:rsid w:val="009C25D9"/>
    <w:rsid w:val="009C7CD7"/>
    <w:rsid w:val="009D1219"/>
    <w:rsid w:val="009E7431"/>
    <w:rsid w:val="00A063E9"/>
    <w:rsid w:val="00A14F5C"/>
    <w:rsid w:val="00A21FCD"/>
    <w:rsid w:val="00A86A88"/>
    <w:rsid w:val="00AA43AA"/>
    <w:rsid w:val="00AB0D43"/>
    <w:rsid w:val="00AE02EF"/>
    <w:rsid w:val="00AF3476"/>
    <w:rsid w:val="00B04A88"/>
    <w:rsid w:val="00B07A8E"/>
    <w:rsid w:val="00B34FE2"/>
    <w:rsid w:val="00B50C46"/>
    <w:rsid w:val="00B530F2"/>
    <w:rsid w:val="00B534D5"/>
    <w:rsid w:val="00B93083"/>
    <w:rsid w:val="00BA20C5"/>
    <w:rsid w:val="00BA3B73"/>
    <w:rsid w:val="00BE7639"/>
    <w:rsid w:val="00C237E0"/>
    <w:rsid w:val="00C45CB9"/>
    <w:rsid w:val="00C5537C"/>
    <w:rsid w:val="00C90280"/>
    <w:rsid w:val="00CA2FE5"/>
    <w:rsid w:val="00CB0405"/>
    <w:rsid w:val="00CB14D9"/>
    <w:rsid w:val="00CC58D0"/>
    <w:rsid w:val="00CD1C73"/>
    <w:rsid w:val="00CF1C14"/>
    <w:rsid w:val="00CF421C"/>
    <w:rsid w:val="00D101AF"/>
    <w:rsid w:val="00D20006"/>
    <w:rsid w:val="00D20F68"/>
    <w:rsid w:val="00D82331"/>
    <w:rsid w:val="00D87327"/>
    <w:rsid w:val="00DB1252"/>
    <w:rsid w:val="00DB39E7"/>
    <w:rsid w:val="00DB6C48"/>
    <w:rsid w:val="00DC5C8B"/>
    <w:rsid w:val="00DD4A6D"/>
    <w:rsid w:val="00DD6A16"/>
    <w:rsid w:val="00DF6B00"/>
    <w:rsid w:val="00E15241"/>
    <w:rsid w:val="00E174B0"/>
    <w:rsid w:val="00E73F4F"/>
    <w:rsid w:val="00EB5FC1"/>
    <w:rsid w:val="00ED0D8B"/>
    <w:rsid w:val="00EF4F10"/>
    <w:rsid w:val="00EF73EB"/>
    <w:rsid w:val="00F066C8"/>
    <w:rsid w:val="00F12304"/>
    <w:rsid w:val="00F132C7"/>
    <w:rsid w:val="00F2212E"/>
    <w:rsid w:val="00F440C1"/>
    <w:rsid w:val="00F76DBF"/>
    <w:rsid w:val="00F86091"/>
    <w:rsid w:val="00F93AC1"/>
    <w:rsid w:val="00FE0B90"/>
    <w:rsid w:val="00FF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8E78"/>
  <w15:chartTrackingRefBased/>
  <w15:docId w15:val="{64C53458-78EE-42B9-B724-31665E50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DB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m\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6176682-244C-4181-BAE6-C28882AE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57</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Baptiste</dc:creator>
  <cp:keywords/>
  <dc:description/>
  <cp:lastModifiedBy>Karim Baptiste</cp:lastModifiedBy>
  <cp:revision>57</cp:revision>
  <dcterms:created xsi:type="dcterms:W3CDTF">2020-06-11T21:25:00Z</dcterms:created>
  <dcterms:modified xsi:type="dcterms:W3CDTF">2021-09-20T14:52:00Z</dcterms:modified>
</cp:coreProperties>
</file>